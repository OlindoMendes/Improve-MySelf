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Default="00886970" w:rsidP="00A4189F">
      <w:pPr>
        <w:pStyle w:val="Informaesdocontato"/>
        <w:jc w:val="left"/>
      </w:pPr>
    </w:p>
    <w:p w:rsidR="00D65C25" w:rsidRPr="00A4189F" w:rsidRDefault="00D65C25" w:rsidP="00A4189F">
      <w:pPr>
        <w:pStyle w:val="Informaesdocontato"/>
        <w:jc w:val="left"/>
      </w:pP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7"/>
        <w:gridCol w:w="228"/>
        <w:gridCol w:w="7822"/>
      </w:tblGrid>
      <w:tr w:rsidR="00886970" w:rsidRPr="00930666" w:rsidTr="00D65C25">
        <w:tc>
          <w:tcPr>
            <w:tcW w:w="1757" w:type="dxa"/>
          </w:tcPr>
          <w:p w:rsidR="00886970" w:rsidRDefault="00886970" w:rsidP="00A4189F">
            <w:pPr>
              <w:pStyle w:val="ttulo1"/>
              <w:jc w:val="left"/>
            </w:pPr>
          </w:p>
        </w:tc>
        <w:tc>
          <w:tcPr>
            <w:tcW w:w="228" w:type="dxa"/>
          </w:tcPr>
          <w:p w:rsidR="00886970" w:rsidRPr="007E7C54" w:rsidRDefault="00886970">
            <w:pPr>
              <w:rPr>
                <w:color w:val="auto"/>
              </w:rPr>
            </w:pPr>
          </w:p>
        </w:tc>
        <w:tc>
          <w:tcPr>
            <w:tcW w:w="7822" w:type="dxa"/>
          </w:tcPr>
          <w:p w:rsidR="00886970" w:rsidRPr="007E7C54" w:rsidRDefault="00A4189F" w:rsidP="00A4189F">
            <w:pPr>
              <w:pStyle w:val="Textodocurrculo"/>
              <w:tabs>
                <w:tab w:val="left" w:pos="7106"/>
              </w:tabs>
              <w:ind w:right="72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E7C5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Olindo da Conceição Henriques Mendes de Carvalho</w:t>
            </w:r>
          </w:p>
          <w:p w:rsidR="00A4189F" w:rsidRPr="007E7C54" w:rsidRDefault="00A4189F" w:rsidP="00A4189F">
            <w:pPr>
              <w:pStyle w:val="Textodocurrculo"/>
              <w:tabs>
                <w:tab w:val="left" w:pos="7106"/>
              </w:tabs>
              <w:ind w:right="724"/>
              <w:rPr>
                <w:color w:val="auto"/>
              </w:rPr>
            </w:pPr>
            <w:r w:rsidRPr="007E7C54">
              <w:rPr>
                <w:color w:val="auto"/>
              </w:rPr>
              <w:t>e-mail: olindoc@gec.inatel.br /</w:t>
            </w:r>
            <w:r w:rsidR="007E7C54">
              <w:rPr>
                <w:color w:val="auto"/>
              </w:rPr>
              <w:t xml:space="preserve"> </w:t>
            </w:r>
            <w:r w:rsidRPr="007E7C54">
              <w:rPr>
                <w:color w:val="auto"/>
              </w:rPr>
              <w:t>olindomendes6@gmail.com</w:t>
            </w:r>
          </w:p>
          <w:p w:rsidR="00A4189F" w:rsidRDefault="00A4189F" w:rsidP="00A4189F">
            <w:pPr>
              <w:pStyle w:val="Textodocurrculo"/>
              <w:tabs>
                <w:tab w:val="left" w:pos="7106"/>
              </w:tabs>
              <w:ind w:right="724"/>
              <w:rPr>
                <w:color w:val="auto"/>
              </w:rPr>
            </w:pPr>
            <w:r w:rsidRPr="007E7C54">
              <w:rPr>
                <w:color w:val="auto"/>
              </w:rPr>
              <w:t>(35)98813354</w:t>
            </w:r>
          </w:p>
          <w:p w:rsidR="00D65C25" w:rsidRPr="007E7C54" w:rsidRDefault="00D65C25" w:rsidP="00A4189F">
            <w:pPr>
              <w:pStyle w:val="Textodocurrculo"/>
              <w:tabs>
                <w:tab w:val="left" w:pos="7106"/>
              </w:tabs>
              <w:ind w:right="724"/>
              <w:rPr>
                <w:color w:val="auto"/>
              </w:rPr>
            </w:pPr>
          </w:p>
        </w:tc>
      </w:tr>
      <w:tr w:rsidR="00886970" w:rsidRPr="00930666" w:rsidTr="00D65C25">
        <w:tc>
          <w:tcPr>
            <w:tcW w:w="1757" w:type="dxa"/>
          </w:tcPr>
          <w:p w:rsidR="00886970" w:rsidRPr="00D65C25" w:rsidRDefault="000302D8">
            <w:pPr>
              <w:pStyle w:val="ttulo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5C2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Educação</w:t>
            </w:r>
          </w:p>
        </w:tc>
        <w:tc>
          <w:tcPr>
            <w:tcW w:w="228" w:type="dxa"/>
          </w:tcPr>
          <w:p w:rsidR="00886970" w:rsidRPr="00D65C25" w:rsidRDefault="00886970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822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auto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  <w14:ligatures w14:val="none"/>
                  </w:rPr>
                  <w:id w:val="-1126388115"/>
                  <w:placeholder>
                    <w:docPart w:val="DF4C714A15E64D8799530FA7CAE5E2DE"/>
                  </w:placeholder>
                </w:sdtPr>
                <w:sdtEndPr/>
                <w:sdtContent>
                  <w:sdt>
                    <w:sdtPr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="Times New Roman" w:eastAsiaTheme="minorEastAsia" w:hAnsi="Times New Roman" w:cs="Times New Roman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722824948"/>
                          <w:placeholder>
                            <w:docPart w:val="936BA919C61D4D7FBA2FAE493C593E97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D65C25" w:rsidRDefault="00A4189F">
                            <w:pPr>
                              <w:pStyle w:val="ttulo2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65C25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iNSTITUTO NACIONAL DE TELECOMUNICAÇÕES - INATEL</w:t>
                            </w:r>
                          </w:p>
                          <w:p w:rsidR="00D65C25" w:rsidRDefault="00A4189F" w:rsidP="00A4189F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65C25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Graduando em Engenharia de Computação, Dezembro 2020.</w:t>
                            </w:r>
                          </w:p>
                          <w:p w:rsidR="00D65C25" w:rsidRDefault="00D65C25" w:rsidP="00A4189F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886970" w:rsidRPr="00D65C25" w:rsidRDefault="00661759" w:rsidP="00A418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Tr="00D65C25">
        <w:tc>
          <w:tcPr>
            <w:tcW w:w="1757" w:type="dxa"/>
          </w:tcPr>
          <w:p w:rsidR="00886970" w:rsidRPr="00D65C25" w:rsidRDefault="00A4189F">
            <w:pPr>
              <w:pStyle w:val="ttulo1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65C2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Habilidade</w:t>
            </w:r>
          </w:p>
        </w:tc>
        <w:tc>
          <w:tcPr>
            <w:tcW w:w="228" w:type="dxa"/>
          </w:tcPr>
          <w:p w:rsidR="00886970" w:rsidRPr="00D65C25" w:rsidRDefault="00886970">
            <w:pP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7822" w:type="dxa"/>
          </w:tcPr>
          <w:p w:rsidR="00886970" w:rsidRPr="00D65C25" w:rsidRDefault="00A4189F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65C2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</w:p>
          <w:p w:rsidR="00A4189F" w:rsidRPr="00D65C25" w:rsidRDefault="00A4189F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65C2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HTML5</w:t>
            </w:r>
          </w:p>
          <w:p w:rsidR="00A4189F" w:rsidRPr="00D65C25" w:rsidRDefault="00A4189F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65C2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CSS/SASS</w:t>
            </w:r>
          </w:p>
          <w:p w:rsidR="007E7C54" w:rsidRPr="00D65C25" w:rsidRDefault="007E7C54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65C2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BOOTSTRAP 4</w:t>
            </w:r>
          </w:p>
          <w:p w:rsidR="007E7C54" w:rsidRPr="00D65C25" w:rsidRDefault="007E7C54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A4189F" w:rsidRPr="00D65C25" w:rsidRDefault="00A4189F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A4189F" w:rsidRDefault="00A4189F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D65C25" w:rsidRPr="00D65C25" w:rsidRDefault="00D65C25" w:rsidP="00A4189F">
            <w:pPr>
              <w:pStyle w:val="Textodocurrcul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886970" w:rsidTr="00D65C25">
        <w:tc>
          <w:tcPr>
            <w:tcW w:w="1757" w:type="dxa"/>
          </w:tcPr>
          <w:p w:rsidR="00886970" w:rsidRPr="00D65C25" w:rsidRDefault="007E7C54" w:rsidP="00D65C25">
            <w:pPr>
              <w:pStyle w:val="ttulo1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65C2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Extra</w:t>
            </w:r>
            <w:r w:rsidR="000302D8" w:rsidRPr="00D65C2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s</w:t>
            </w:r>
          </w:p>
        </w:tc>
        <w:tc>
          <w:tcPr>
            <w:tcW w:w="228" w:type="dxa"/>
          </w:tcPr>
          <w:p w:rsidR="00886970" w:rsidRPr="00D65C25" w:rsidRDefault="00886970">
            <w:pP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7822" w:type="dxa"/>
          </w:tcPr>
          <w:p w:rsidR="00886970" w:rsidRPr="00D65C25" w:rsidRDefault="007E7C54" w:rsidP="007E7C54">
            <w:pPr>
              <w:pStyle w:val="ttulo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auto"/>
                <w:sz w:val="22"/>
                <w:szCs w:val="22"/>
                <w14:ligatures w14:val="none"/>
              </w:rPr>
            </w:pPr>
            <w:r w:rsidRPr="00D65C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auto"/>
                <w:sz w:val="22"/>
                <w:szCs w:val="22"/>
                <w14:ligatures w14:val="none"/>
              </w:rPr>
              <w:t>Familiaridade com controle de versionamento:  Git</w:t>
            </w:r>
          </w:p>
          <w:p w:rsidR="007E7C54" w:rsidRPr="007E7C54" w:rsidRDefault="007E7C54" w:rsidP="007E7C54">
            <w:r w:rsidRPr="00D65C2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Familiaridade com API Restfy (FrameWork)</w:t>
            </w:r>
          </w:p>
        </w:tc>
      </w:tr>
    </w:tbl>
    <w:p w:rsidR="00886970" w:rsidRDefault="00886970" w:rsidP="00A91BF9"/>
    <w:p w:rsidR="007E7C54" w:rsidRDefault="007E7C54"/>
    <w:sectPr w:rsidR="007E7C54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759" w:rsidRDefault="00661759">
      <w:pPr>
        <w:spacing w:before="0" w:after="0" w:line="240" w:lineRule="auto"/>
      </w:pPr>
      <w:r>
        <w:separator/>
      </w:r>
    </w:p>
  </w:endnote>
  <w:endnote w:type="continuationSeparator" w:id="0">
    <w:p w:rsidR="00661759" w:rsidRDefault="006617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93066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759" w:rsidRDefault="00661759">
      <w:pPr>
        <w:spacing w:before="0" w:after="0" w:line="240" w:lineRule="auto"/>
      </w:pPr>
      <w:r>
        <w:separator/>
      </w:r>
    </w:p>
  </w:footnote>
  <w:footnote w:type="continuationSeparator" w:id="0">
    <w:p w:rsidR="00661759" w:rsidRDefault="0066175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9F"/>
    <w:rsid w:val="000302D8"/>
    <w:rsid w:val="000B4A25"/>
    <w:rsid w:val="003F4AE1"/>
    <w:rsid w:val="004B7B2E"/>
    <w:rsid w:val="00661759"/>
    <w:rsid w:val="0077601E"/>
    <w:rsid w:val="007E7C54"/>
    <w:rsid w:val="00886970"/>
    <w:rsid w:val="00930666"/>
    <w:rsid w:val="009E7FF4"/>
    <w:rsid w:val="00A1552A"/>
    <w:rsid w:val="00A4189F"/>
    <w:rsid w:val="00A44E54"/>
    <w:rsid w:val="00A91BF9"/>
    <w:rsid w:val="00C40D75"/>
    <w:rsid w:val="00D65C25"/>
    <w:rsid w:val="00DF203C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726A2F-FB3D-4945-B14F-99F759F7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character" w:styleId="Hyperlink">
    <w:name w:val="Hyperlink"/>
    <w:basedOn w:val="Fontepargpadro"/>
    <w:uiPriority w:val="99"/>
    <w:unhideWhenUsed/>
    <w:rsid w:val="00A4189F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6BA919C61D4D7FBA2FAE493C593E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42C334-94F1-4CFB-8A54-89F941CFEFFD}"/>
      </w:docPartPr>
      <w:docPartBody>
        <w:p w:rsidR="00000000" w:rsidRDefault="002C0575">
          <w:pPr>
            <w:pStyle w:val="936BA919C61D4D7FBA2FAE493C593E97"/>
          </w:pPr>
          <w:r w:rsidRPr="00BB15AE">
            <w:rPr>
              <w:rStyle w:val="TextodoEspaoReservado"/>
            </w:rPr>
            <w:t>Enter any content that you want to repeat, including other content controls. You</w:t>
          </w:r>
          <w:r w:rsidRPr="00BB15AE">
            <w:rPr>
              <w:rStyle w:val="TextodoEspaoReservado"/>
            </w:rPr>
            <w:t xml:space="preserve"> can also insert this control around table rows in order to repeat parts of a table.</w:t>
          </w:r>
        </w:p>
      </w:docPartBody>
    </w:docPart>
    <w:docPart>
      <w:docPartPr>
        <w:name w:val="DF4C714A15E64D8799530FA7CAE5E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3E035-DF3F-430E-AE07-76C6DB1FEFF8}"/>
      </w:docPartPr>
      <w:docPartBody>
        <w:p w:rsidR="00000000" w:rsidRDefault="002C0575">
          <w:pPr>
            <w:pStyle w:val="DF4C714A15E64D8799530FA7CAE5E2DE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BF"/>
    <w:rsid w:val="002C0575"/>
    <w:rsid w:val="00A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E81BC6C6544FB1BF6E8C8134130CFB">
    <w:name w:val="17E81BC6C6544FB1BF6E8C8134130CFB"/>
  </w:style>
  <w:style w:type="paragraph" w:customStyle="1" w:styleId="ECB8E95311924053BE827110EBE52155">
    <w:name w:val="ECB8E95311924053BE827110EBE52155"/>
  </w:style>
  <w:style w:type="paragraph" w:customStyle="1" w:styleId="36EFA0A492B642DB99B6D2E904829C9C">
    <w:name w:val="36EFA0A492B642DB99B6D2E904829C9C"/>
  </w:style>
  <w:style w:type="paragraph" w:customStyle="1" w:styleId="DA504B89433D40CCAABA8DA42FF3A33F">
    <w:name w:val="DA504B89433D40CCAABA8DA42FF3A33F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CC4EE16DE78149C4A5ACF4B4B4802ADD">
    <w:name w:val="CC4EE16DE78149C4A5ACF4B4B4802ADD"/>
  </w:style>
  <w:style w:type="paragraph" w:customStyle="1" w:styleId="07E9A9870B7E451893FBA8C7A31D2761">
    <w:name w:val="07E9A9870B7E451893FBA8C7A31D2761"/>
  </w:style>
  <w:style w:type="paragraph" w:customStyle="1" w:styleId="F8720432AE2541F0BF452A40D77E98A4">
    <w:name w:val="F8720432AE2541F0BF452A40D77E98A4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39D09252CCC4D28922FE629CC1C4A52">
    <w:name w:val="939D09252CCC4D28922FE629CC1C4A52"/>
  </w:style>
  <w:style w:type="character" w:styleId="TextodoEspaoReservado">
    <w:name w:val="Placeholder Text"/>
    <w:basedOn w:val="Fontepargpadro"/>
    <w:uiPriority w:val="99"/>
    <w:semiHidden/>
    <w:rsid w:val="00A550BF"/>
    <w:rPr>
      <w:color w:val="808080"/>
    </w:rPr>
  </w:style>
  <w:style w:type="paragraph" w:customStyle="1" w:styleId="936BA919C61D4D7FBA2FAE493C593E97">
    <w:name w:val="936BA919C61D4D7FBA2FAE493C593E97"/>
  </w:style>
  <w:style w:type="character" w:customStyle="1" w:styleId="Textodoespaoreservado0">
    <w:name w:val="Texto do espaço reservado"/>
    <w:basedOn w:val="Fontepargpadro"/>
    <w:uiPriority w:val="99"/>
    <w:semiHidden/>
    <w:rsid w:val="00A550BF"/>
    <w:rPr>
      <w:color w:val="808080"/>
    </w:rPr>
  </w:style>
  <w:style w:type="paragraph" w:customStyle="1" w:styleId="DF4C714A15E64D8799530FA7CAE5E2DE">
    <w:name w:val="DF4C714A15E64D8799530FA7CAE5E2DE"/>
  </w:style>
  <w:style w:type="paragraph" w:customStyle="1" w:styleId="B0F2CA5543A749F297398DE90071420B">
    <w:name w:val="B0F2CA5543A749F297398DE90071420B"/>
  </w:style>
  <w:style w:type="paragraph" w:customStyle="1" w:styleId="7E73E1E90567489BA9B81EBACC0833AE">
    <w:name w:val="7E73E1E90567489BA9B81EBACC0833AE"/>
  </w:style>
  <w:style w:type="paragraph" w:customStyle="1" w:styleId="62E2335EC5044661BA2D2A98E9C404E0">
    <w:name w:val="62E2335EC5044661BA2D2A98E9C404E0"/>
  </w:style>
  <w:style w:type="paragraph" w:customStyle="1" w:styleId="E6B111D0CC3F43EB8153E65E49E9DBFF">
    <w:name w:val="E6B111D0CC3F43EB8153E65E49E9DBFF"/>
  </w:style>
  <w:style w:type="paragraph" w:customStyle="1" w:styleId="D75B81D82B814A2CA38DF0A4BAA86A17">
    <w:name w:val="D75B81D82B814A2CA38DF0A4BAA86A17"/>
  </w:style>
  <w:style w:type="paragraph" w:customStyle="1" w:styleId="2141A4B4D2AB43D4801B90220CBB5DD8">
    <w:name w:val="2141A4B4D2AB43D4801B90220CBB5DD8"/>
  </w:style>
  <w:style w:type="paragraph" w:customStyle="1" w:styleId="34FCBAB4725540E5946B84904957895B">
    <w:name w:val="34FCBAB4725540E5946B84904957895B"/>
  </w:style>
  <w:style w:type="paragraph" w:customStyle="1" w:styleId="E91B4EC6628A4EF383E88E4DABD65351">
    <w:name w:val="E91B4EC6628A4EF383E88E4DABD65351"/>
  </w:style>
  <w:style w:type="paragraph" w:customStyle="1" w:styleId="4298BF1AC05B4558B517F8F60DB45DA6">
    <w:name w:val="4298BF1AC05B4558B517F8F60DB45DA6"/>
  </w:style>
  <w:style w:type="paragraph" w:customStyle="1" w:styleId="04D967884FAE46FCA315FFB8654A4FA6">
    <w:name w:val="04D967884FAE46FCA315FFB8654A4FA6"/>
  </w:style>
  <w:style w:type="paragraph" w:customStyle="1" w:styleId="786C84427DE6411BA135C87303B51E7E">
    <w:name w:val="786C84427DE6411BA135C87303B51E7E"/>
    <w:rsid w:val="00A550BF"/>
  </w:style>
  <w:style w:type="paragraph" w:customStyle="1" w:styleId="A870EA093CF64C91A9E8229A44FB5349">
    <w:name w:val="A870EA093CF64C91A9E8229A44FB5349"/>
    <w:rsid w:val="00A550BF"/>
  </w:style>
  <w:style w:type="paragraph" w:customStyle="1" w:styleId="C6ADEE48F7D04B708281AB641F4BA552">
    <w:name w:val="C6ADEE48F7D04B708281AB641F4BA552"/>
    <w:rsid w:val="00A550BF"/>
  </w:style>
  <w:style w:type="paragraph" w:customStyle="1" w:styleId="58EF4A107A1841D99FC49CC5BF4A47AB">
    <w:name w:val="58EF4A107A1841D99FC49CC5BF4A47AB"/>
    <w:rsid w:val="00A550BF"/>
  </w:style>
  <w:style w:type="paragraph" w:customStyle="1" w:styleId="821DEFC4155A404CA4586ED34F15A083">
    <w:name w:val="821DEFC4155A404CA4586ED34F15A083"/>
    <w:rsid w:val="00A55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28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pedrobritonote@outlook.com</dc:creator>
  <cp:keywords/>
  <cp:lastModifiedBy>pedrobritonote@outlook.com</cp:lastModifiedBy>
  <cp:revision>1</cp:revision>
  <cp:lastPrinted>2020-03-05T02:02:00Z</cp:lastPrinted>
  <dcterms:created xsi:type="dcterms:W3CDTF">2020-03-05T01:36:00Z</dcterms:created>
  <dcterms:modified xsi:type="dcterms:W3CDTF">2020-03-05T02:04:00Z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